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B0688D" w:rsidRDefault="00B0688D" w:rsidP="007057F4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50EBECED" wp14:editId="05ED2807">
                      <wp:extent cx="369623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946BD" w:rsidRPr="001946BD" w:rsidRDefault="001946BD" w:rsidP="002E0194">
                                  <w:pPr>
                                    <w:pStyle w:val="Titre"/>
                                    <w:rPr>
                                      <w:lang w:val="en-US" w:bidi="fr-FR"/>
                                    </w:rPr>
                                  </w:pPr>
                                  <w:r>
                                    <w:rPr>
                                      <w:lang w:val="en-US" w:bidi="fr-FR"/>
                                    </w:rPr>
                                    <w:t xml:space="preserve">TP – </w:t>
                                  </w:r>
                                  <w:proofErr w:type="gramStart"/>
                                  <w:r>
                                    <w:rPr>
                                      <w:lang w:val="en-US" w:bidi="fr-FR"/>
                                    </w:rPr>
                                    <w:t>2 :</w:t>
                                  </w:r>
                                  <w:proofErr w:type="gramEnd"/>
                                  <w:r>
                                    <w:rPr>
                                      <w:lang w:val="en-US" w:bidi="fr-FR"/>
                                    </w:rPr>
                                    <w:t xml:space="preserve"> Smart Contract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0EBEC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" filled="f" stroked="f" strokeweight=".5pt">
                      <v:textbox>
                        <w:txbxContent>
                          <w:p w:rsidR="001946BD" w:rsidRPr="001946BD" w:rsidRDefault="001946BD" w:rsidP="002E0194">
                            <w:pPr>
                              <w:pStyle w:val="Titre"/>
                              <w:rPr>
                                <w:lang w:val="en-US" w:bidi="fr-FR"/>
                              </w:rPr>
                            </w:pPr>
                            <w:r>
                              <w:rPr>
                                <w:lang w:val="en-US" w:bidi="fr-FR"/>
                              </w:rPr>
                              <w:t xml:space="preserve">TP – </w:t>
                            </w:r>
                            <w:proofErr w:type="gramStart"/>
                            <w:r>
                              <w:rPr>
                                <w:lang w:val="en-US" w:bidi="fr-FR"/>
                              </w:rPr>
                              <w:t>2 :</w:t>
                            </w:r>
                            <w:proofErr w:type="gramEnd"/>
                            <w:r>
                              <w:rPr>
                                <w:lang w:val="en-US" w:bidi="fr-FR"/>
                              </w:rPr>
                              <w:t xml:space="preserve"> Smart Contract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12"/>
      </w:tblGrid>
      <w:tr w:rsidR="00B0688D" w:rsidTr="00B0688D">
        <w:trPr>
          <w:trHeight w:val="2043"/>
        </w:trPr>
        <w:tc>
          <w:tcPr>
            <w:tcW w:w="4572" w:type="dxa"/>
          </w:tcPr>
          <w:p w:rsidR="00B0688D" w:rsidRDefault="00B0688D" w:rsidP="007057F4"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7625458B" wp14:editId="0EE9DDC2">
                      <wp:extent cx="4579620" cy="469557"/>
                      <wp:effectExtent l="0" t="0" r="0" b="6985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9620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688D" w:rsidRPr="001946BD" w:rsidRDefault="001946BD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n-US" w:bidi="fr-FR"/>
                                    </w:rPr>
                                    <w:t>PIPERAUD Alexandre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25458B" id="Zone de texte 6" o:spid="_x0000_s1027" type="#_x0000_t202" style="width:360.6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" filled="f" stroked="f" strokeweight=".5pt">
                      <v:textbox>
                        <w:txbxContent>
                          <w:p w:rsidR="00B0688D" w:rsidRPr="001946BD" w:rsidRDefault="001946BD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n-US" w:bidi="fr-FR"/>
                              </w:rPr>
                              <w:t>PIPERAUD Alexandre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3CED237C" wp14:editId="0D820D18">
                      <wp:extent cx="3575714" cy="605155"/>
                      <wp:effectExtent l="0" t="0" r="0" b="4445"/>
                      <wp:docPr id="7" name="Zone de texte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75714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688D" w:rsidRPr="00B0688D" w:rsidRDefault="00B0688D" w:rsidP="007057F4">
                                  <w:r w:rsidRPr="00B0688D">
                                    <w:rPr>
                                      <w:lang w:bidi="fr-FR"/>
                                    </w:rPr>
                                    <w:t>E-mail</w:t>
                                  </w:r>
                                  <w:r w:rsidR="001946BD">
                                    <w:rPr>
                                      <w:lang w:bidi="fr-FR"/>
                                    </w:rPr>
                                    <w:t> : alexandre.piperaud@esme.fr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ED237C" id="Zone de texte 7" o:spid="_x0000_s1028" type="#_x0000_t202" style="width:281.5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" filled="f" stroked="f" strokeweight=".5pt">
                      <v:textbox>
                        <w:txbxContent>
                          <w:p w:rsidR="00B0688D" w:rsidRPr="00B0688D" w:rsidRDefault="00B0688D" w:rsidP="007057F4">
                            <w:r w:rsidRPr="00B0688D">
                              <w:rPr>
                                <w:lang w:bidi="fr-FR"/>
                              </w:rPr>
                              <w:t>E-mail</w:t>
                            </w:r>
                            <w:r w:rsidR="001946BD">
                              <w:rPr>
                                <w:lang w:bidi="fr-FR"/>
                              </w:rPr>
                              <w:t> : alexandre.piperaud@esme.fr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:rsidR="008A3C95" w:rsidRDefault="008A3C95" w:rsidP="007057F4"/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51019E" w:rsidTr="0051019E">
        <w:trPr>
          <w:trHeight w:val="1080"/>
        </w:trPr>
        <w:tc>
          <w:tcPr>
            <w:tcW w:w="5449" w:type="dxa"/>
            <w:vAlign w:val="center"/>
          </w:tcPr>
          <w:p w:rsidR="0051019E" w:rsidRDefault="0051019E" w:rsidP="0051019E"/>
        </w:tc>
        <w:tc>
          <w:tcPr>
            <w:tcW w:w="4901" w:type="dxa"/>
            <w:vAlign w:val="center"/>
          </w:tcPr>
          <w:p w:rsidR="0051019E" w:rsidRDefault="0051019E" w:rsidP="0051019E">
            <w:pPr>
              <w:jc w:val="right"/>
            </w:pPr>
          </w:p>
        </w:tc>
      </w:tr>
    </w:tbl>
    <w:p w:rsidR="008A3C95" w:rsidRDefault="002E0194" w:rsidP="007057F4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2F65B899" wp14:editId="6C679FB8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5E674363" wp14:editId="3A911C62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Image 3" descr="photo d’un centre d’affa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0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6BFAB942" wp14:editId="0CA21B21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41F78818" wp14:editId="502CE905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fr-FR"/>
        </w:rPr>
        <w:br w:type="page"/>
      </w:r>
    </w:p>
    <w:p w:rsidR="004F2231" w:rsidRPr="00EB5790" w:rsidRDefault="004F2231" w:rsidP="00EB5790">
      <w:pPr>
        <w:pStyle w:val="TM1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5827"/>
      </w:tblGrid>
      <w:tr w:rsidR="004F2231" w:rsidTr="006C5AEB">
        <w:trPr>
          <w:trHeight w:val="1045"/>
        </w:trPr>
        <w:tc>
          <w:tcPr>
            <w:tcW w:w="58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sdt>
            <w:sdtPr>
              <w:rPr>
                <w:rFonts w:asciiTheme="minorHAnsi" w:eastAsiaTheme="minorEastAsia" w:hAnsiTheme="minorHAnsi" w:cstheme="minorBidi"/>
                <w:bCs w:val="0"/>
                <w:caps w:val="0"/>
                <w:sz w:val="28"/>
                <w:szCs w:val="22"/>
              </w:rPr>
              <w:id w:val="2097750693"/>
              <w:docPartObj>
                <w:docPartGallery w:val="Table of Contents"/>
                <w:docPartUnique/>
              </w:docPartObj>
            </w:sdtPr>
            <w:sdtContent>
              <w:p w:rsidR="006C5AEB" w:rsidRDefault="006C5AEB" w:rsidP="006C5AEB">
                <w:pPr>
                  <w:pStyle w:val="En-ttedetabledesmatires"/>
                  <w:framePr w:hSpace="0" w:wrap="auto" w:vAnchor="margin" w:hAnchor="text" w:yAlign="inline"/>
                </w:pPr>
                <w:r>
                  <w:rPr>
                    <w:rFonts w:asciiTheme="minorHAnsi" w:eastAsiaTheme="minorEastAsia" w:hAnsiTheme="minorHAnsi" w:cstheme="minorBidi"/>
                    <w:bCs w:val="0"/>
                    <w:caps w:val="0"/>
                    <w:sz w:val="28"/>
                    <w:szCs w:val="22"/>
                  </w:rPr>
                  <w:t>P</w:t>
                </w:r>
                <w:r>
                  <w:rPr>
                    <w:rFonts w:asciiTheme="minorHAnsi" w:eastAsiaTheme="minorEastAsia" w:hAnsiTheme="minorHAnsi" w:cstheme="minorBidi"/>
                    <w:bCs w:val="0"/>
                    <w:caps w:val="0"/>
                    <w:sz w:val="28"/>
                    <w:szCs w:val="22"/>
                  </w:rPr>
                  <w:t>rise en main des outils</w:t>
                </w:r>
              </w:p>
              <w:p w:rsidR="006C5AEB" w:rsidRDefault="006C5AEB" w:rsidP="006C5AEB">
                <w:pPr>
                  <w:pStyle w:val="TM1"/>
                </w:pPr>
              </w:p>
            </w:sdtContent>
          </w:sdt>
          <w:p w:rsidR="004F2231" w:rsidRDefault="004F2231" w:rsidP="004F2231">
            <w:pPr>
              <w:pStyle w:val="Titre1"/>
              <w:framePr w:hSpace="0" w:wrap="auto" w:vAnchor="margin" w:hAnchor="text" w:yAlign="inline"/>
              <w:jc w:val="left"/>
            </w:pPr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60"/>
        <w:gridCol w:w="73"/>
        <w:gridCol w:w="928"/>
      </w:tblGrid>
      <w:tr w:rsidR="004F2231" w:rsidTr="002178B9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4F2231" w:rsidRDefault="00EB5790" w:rsidP="002178B9">
            <w:pPr>
              <w:pStyle w:val="Contenu"/>
              <w:framePr w:hSpace="0" w:wrap="auto" w:vAnchor="margin" w:hAnchor="text" w:yAlign="inline"/>
            </w:pPr>
            <w:r>
              <w:t>Génération de la clef publique :</w:t>
            </w:r>
          </w:p>
          <w:p w:rsidR="00EB5790" w:rsidRPr="002178B9" w:rsidRDefault="00EB5790" w:rsidP="00EB5790">
            <w:pPr>
              <w:pStyle w:val="Contenu"/>
              <w:framePr w:hSpace="0" w:wrap="auto" w:vAnchor="margin" w:hAnchor="text" w:yAlign="inline"/>
              <w:jc w:val="center"/>
            </w:pPr>
            <w:r>
              <w:t>0xc447d09EE09ee8973d2e3D393495D42Fc771765d</w:t>
            </w:r>
          </w:p>
          <w:p w:rsidR="004F2231" w:rsidRPr="004F2231" w:rsidRDefault="004F2231" w:rsidP="004F2231">
            <w:pPr>
              <w:pStyle w:val="Contenu"/>
              <w:framePr w:hSpace="0" w:wrap="auto" w:vAnchor="margin" w:hAnchor="text" w:yAlign="inline"/>
              <w:rPr>
                <w:b/>
              </w:rPr>
            </w:pPr>
          </w:p>
          <w:p w:rsidR="00EB5790" w:rsidRPr="002178B9" w:rsidRDefault="00183C6A" w:rsidP="006C5AE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3360" behindDoc="0" locked="0" layoutInCell="1" allowOverlap="1" wp14:anchorId="38459A50" wp14:editId="613DCA2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493395</wp:posOffset>
                  </wp:positionV>
                  <wp:extent cx="6088380" cy="3949700"/>
                  <wp:effectExtent l="0" t="0" r="762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38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B5790">
              <w:t xml:space="preserve">Détail de la première transaction, pour obtenir des </w:t>
            </w:r>
            <w:proofErr w:type="spellStart"/>
            <w:r w:rsidR="00EB5790">
              <w:t>tokens</w:t>
            </w:r>
            <w:proofErr w:type="spellEnd"/>
            <w:r w:rsidR="00EB5790">
              <w:t xml:space="preserve"> </w:t>
            </w:r>
            <w:proofErr w:type="spellStart"/>
            <w:r w:rsidR="00EB5790">
              <w:t>Ethereum</w:t>
            </w:r>
            <w:proofErr w:type="spellEnd"/>
            <w:r w:rsidR="00EB5790">
              <w:t> :</w:t>
            </w:r>
          </w:p>
        </w:tc>
      </w:tr>
      <w:tr w:rsidR="004F2231" w:rsidTr="002178B9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178B9" w:rsidRPr="002178B9" w:rsidRDefault="002178B9" w:rsidP="001F0AF0">
            <w:pPr>
              <w:pStyle w:val="Contenu"/>
              <w:framePr w:hSpace="0" w:wrap="auto" w:vAnchor="margin" w:hAnchor="text" w:yAlign="inline"/>
            </w:pPr>
          </w:p>
        </w:tc>
      </w:tr>
      <w:tr w:rsidR="006A7AFA" w:rsidTr="0051019E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:rsidR="002178B9" w:rsidRPr="002178B9" w:rsidRDefault="00183C6A" w:rsidP="002178B9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5408" behindDoc="0" locked="0" layoutInCell="1" allowOverlap="1" wp14:anchorId="2A3D96E1" wp14:editId="17D1F98D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1353185</wp:posOffset>
                  </wp:positionV>
                  <wp:extent cx="6097270" cy="3005455"/>
                  <wp:effectExtent l="0" t="0" r="0" b="4445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300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:rsidR="002178B9" w:rsidRPr="002178B9" w:rsidRDefault="002178B9" w:rsidP="002178B9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:rsidR="002178B9" w:rsidRPr="002178B9" w:rsidRDefault="002178B9" w:rsidP="002178B9">
            <w:pPr>
              <w:pStyle w:val="Contenu"/>
              <w:framePr w:hSpace="0" w:wrap="auto" w:vAnchor="margin" w:hAnchor="text" w:yAlign="inline"/>
            </w:pPr>
          </w:p>
        </w:tc>
      </w:tr>
      <w:tr w:rsidR="005424A0" w:rsidRPr="00B34F77" w:rsidTr="0051019E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:rsidR="0004635B" w:rsidRDefault="0004635B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04635B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4384" behindDoc="0" locked="0" layoutInCell="1" allowOverlap="1" wp14:anchorId="0DC6FF4F" wp14:editId="263D263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323850</wp:posOffset>
                  </wp:positionV>
                  <wp:extent cx="5730240" cy="4543830"/>
                  <wp:effectExtent l="0" t="0" r="3810" b="9525"/>
                  <wp:wrapThrough wrapText="bothSides">
                    <wp:wrapPolygon edited="0">
                      <wp:start x="0" y="0"/>
                      <wp:lineTo x="0" y="21555"/>
                      <wp:lineTo x="21543" y="21555"/>
                      <wp:lineTo x="21543" y="0"/>
                      <wp:lineTo x="0" y="0"/>
                    </wp:wrapPolygon>
                  </wp:wrapThrough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54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83C6A">
              <w:rPr>
                <w:noProof/>
                <w:lang w:eastAsia="fr-FR"/>
              </w:rPr>
              <w:t>Détail du block de transation :</w:t>
            </w:r>
          </w:p>
          <w:p w:rsidR="00183C6A" w:rsidRDefault="00183C6A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Première transaction : envois</w:t>
            </w:r>
          </w:p>
          <w:p w:rsidR="00166C59" w:rsidRDefault="00166C5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66C59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6432" behindDoc="0" locked="0" layoutInCell="1" allowOverlap="1" wp14:anchorId="1C45B7BD" wp14:editId="39A69D62">
                  <wp:simplePos x="0" y="0"/>
                  <wp:positionH relativeFrom="column">
                    <wp:posOffset>1584960</wp:posOffset>
                  </wp:positionH>
                  <wp:positionV relativeFrom="paragraph">
                    <wp:posOffset>83820</wp:posOffset>
                  </wp:positionV>
                  <wp:extent cx="2251945" cy="3347720"/>
                  <wp:effectExtent l="0" t="0" r="0" b="508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945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 wp14:anchorId="2ECE994F" wp14:editId="46DC3162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125095</wp:posOffset>
                  </wp:positionV>
                  <wp:extent cx="6400800" cy="4157980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15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7A4A0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Compilation SmartContract :</w:t>
            </w:r>
          </w:p>
          <w:p w:rsidR="007A4A09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8480" behindDoc="0" locked="0" layoutInCell="1" allowOverlap="1" wp14:anchorId="101625BB" wp14:editId="3CB2234B">
                  <wp:simplePos x="0" y="0"/>
                  <wp:positionH relativeFrom="column">
                    <wp:posOffset>-304800</wp:posOffset>
                  </wp:positionH>
                  <wp:positionV relativeFrom="paragraph">
                    <wp:posOffset>68580</wp:posOffset>
                  </wp:positionV>
                  <wp:extent cx="6400800" cy="4520565"/>
                  <wp:effectExtent l="0" t="0" r="0" b="0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7A4A09" w:rsidRDefault="007A4A09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 wp14:anchorId="01FA2025" wp14:editId="73AFE489">
                  <wp:simplePos x="0" y="0"/>
                  <wp:positionH relativeFrom="column">
                    <wp:posOffset>-304800</wp:posOffset>
                  </wp:positionH>
                  <wp:positionV relativeFrom="paragraph">
                    <wp:posOffset>113665</wp:posOffset>
                  </wp:positionV>
                  <wp:extent cx="6400800" cy="2131695"/>
                  <wp:effectExtent l="0" t="0" r="0" b="1905"/>
                  <wp:wrapNone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13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907DD0" w:rsidRDefault="00907DD0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603DF5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603DF5" w:rsidRDefault="00313666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Les coûts de transactions sont plus élevés que sur l’exemple fournit (8 fois plus élevées). Ceci est du à l’état du réseau, puisque actuellement ce dernier dois traiter plusieurs transactions et donc augmente les coûts de ces dernières.</w:t>
            </w:r>
          </w:p>
          <w:p w:rsidR="00C150CF" w:rsidRDefault="00C150CF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C150CF" w:rsidRDefault="00F03E8B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Nous avons donc générez un nouveau marque contract, publié sur le réseau sous l’adresse public :</w:t>
            </w:r>
          </w:p>
          <w:p w:rsidR="00F03E8B" w:rsidRDefault="00F03E8B" w:rsidP="002178B9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jc w:val="center"/>
              <w:rPr>
                <w:noProof/>
                <w:lang w:eastAsia="fr-FR"/>
              </w:rPr>
            </w:pPr>
            <w:r w:rsidRPr="00F03E8B">
              <w:rPr>
                <w:noProof/>
                <w:lang w:eastAsia="fr-FR"/>
              </w:rPr>
              <w:t>0xcaca723851462e2ba0469745e30c0fa492cbf5da</w:t>
            </w: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jc w:val="center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Ensuite, nous ajoutons un nouveau candidat (ici « PIPERAUD ») :</w:t>
            </w: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0528" behindDoc="0" locked="0" layoutInCell="1" allowOverlap="1" wp14:anchorId="42DDB8A0" wp14:editId="4F00A99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78740</wp:posOffset>
                  </wp:positionV>
                  <wp:extent cx="6400800" cy="4707255"/>
                  <wp:effectExtent l="0" t="0" r="0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70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204F2576" wp14:editId="175CEDA5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-15240</wp:posOffset>
                  </wp:positionV>
                  <wp:extent cx="6400800" cy="1784350"/>
                  <wp:effectExtent l="0" t="0" r="0" b="6350"/>
                  <wp:wrapNone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F03E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F03E8B" w:rsidRDefault="00D0485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Candidat généré (I</w:t>
            </w:r>
            <w:r w:rsidR="009A182B">
              <w:rPr>
                <w:noProof/>
                <w:lang w:eastAsia="fr-FR"/>
              </w:rPr>
              <w:t>d 1</w:t>
            </w:r>
            <w:r>
              <w:rPr>
                <w:noProof/>
                <w:lang w:eastAsia="fr-FR"/>
              </w:rPr>
              <w:t>) :</w:t>
            </w:r>
          </w:p>
          <w:p w:rsidR="00D04858" w:rsidRDefault="009A182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2576" behindDoc="0" locked="0" layoutInCell="1" allowOverlap="1" wp14:anchorId="34471896" wp14:editId="2686F1F5">
                  <wp:simplePos x="0" y="0"/>
                  <wp:positionH relativeFrom="column">
                    <wp:posOffset>1493520</wp:posOffset>
                  </wp:positionH>
                  <wp:positionV relativeFrom="paragraph">
                    <wp:posOffset>119380</wp:posOffset>
                  </wp:positionV>
                  <wp:extent cx="2495550" cy="2724150"/>
                  <wp:effectExtent l="0" t="0" r="0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04858" w:rsidRDefault="00D0485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5B5B47" w:rsidRDefault="005B5B4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1C5B25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Second candidat généré :</w:t>
            </w: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3600" behindDoc="0" locked="0" layoutInCell="1" allowOverlap="1" wp14:anchorId="2671A567" wp14:editId="70E31D1B">
                  <wp:simplePos x="0" y="0"/>
                  <wp:positionH relativeFrom="column">
                    <wp:posOffset>167640</wp:posOffset>
                  </wp:positionH>
                  <wp:positionV relativeFrom="paragraph">
                    <wp:posOffset>69850</wp:posOffset>
                  </wp:positionV>
                  <wp:extent cx="6400800" cy="4686935"/>
                  <wp:effectExtent l="0" t="0" r="0" b="0"/>
                  <wp:wrapNone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68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C5B25" w:rsidRDefault="001C5B25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1C5B25" w:rsidRDefault="001C5B25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77C57" w:rsidRDefault="00D77C5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4624" behindDoc="0" locked="0" layoutInCell="1" allowOverlap="1" wp14:anchorId="7BF91E0E" wp14:editId="1F02E840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52705</wp:posOffset>
                  </wp:positionV>
                  <wp:extent cx="6400800" cy="1880235"/>
                  <wp:effectExtent l="0" t="0" r="0" b="5715"/>
                  <wp:wrapNone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EA6408" w:rsidRDefault="00EA6408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37067" w:rsidRDefault="00D3706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37067" w:rsidRDefault="00D40ECF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t>Détails du second candidat généré (Id 2) :</w:t>
            </w: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 wp14:anchorId="626C14AB" wp14:editId="6761DE67">
                  <wp:simplePos x="0" y="0"/>
                  <wp:positionH relativeFrom="column">
                    <wp:posOffset>1752600</wp:posOffset>
                  </wp:positionH>
                  <wp:positionV relativeFrom="paragraph">
                    <wp:posOffset>101600</wp:posOffset>
                  </wp:positionV>
                  <wp:extent cx="2409825" cy="2800350"/>
                  <wp:effectExtent l="0" t="0" r="9525" b="0"/>
                  <wp:wrapNone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D37067" w:rsidRDefault="00D37067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8133C3" w:rsidRDefault="008133C3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Nous pouvons observer avec cette seconde publication, que nous avons bien une incrémentation du nombre de candidat sur le réseau.</w:t>
            </w:r>
          </w:p>
          <w:p w:rsidR="00251B1C" w:rsidRDefault="00251B1C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251B1C" w:rsidRDefault="00271A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Nous pouvons observer que nous avons aussi l’adresse de la personne aillant publié le SmartContract :</w:t>
            </w:r>
          </w:p>
          <w:p w:rsidR="00271A8B" w:rsidRDefault="00271A8B" w:rsidP="00F03E8B">
            <w:pPr>
              <w:pStyle w:val="Contenu"/>
              <w:framePr w:hSpace="0" w:wrap="auto" w:vAnchor="margin" w:hAnchor="text" w:yAlign="inline"/>
              <w:rPr>
                <w:noProof/>
                <w:lang w:eastAsia="fr-FR"/>
              </w:rPr>
            </w:pPr>
          </w:p>
          <w:p w:rsidR="00271A8B" w:rsidRDefault="00271A8B" w:rsidP="00271A8B">
            <w:pPr>
              <w:pStyle w:val="Contenu"/>
              <w:framePr w:hSpace="0" w:wrap="auto" w:vAnchor="margin" w:hAnchor="text" w:yAlign="inline"/>
              <w:jc w:val="center"/>
              <w:rPr>
                <w:rStyle w:val="w-100"/>
              </w:rPr>
            </w:pPr>
            <w:r>
              <w:rPr>
                <w:rStyle w:val="w-100"/>
              </w:rPr>
              <w:t>0xc447d09EE09ee8973d2e3D393495D42Fc771765d</w:t>
            </w:r>
          </w:p>
          <w:p w:rsidR="00271A8B" w:rsidRDefault="00271A8B" w:rsidP="00271A8B">
            <w:pPr>
              <w:pStyle w:val="Contenu"/>
              <w:framePr w:hSpace="0" w:wrap="auto" w:vAnchor="margin" w:hAnchor="text" w:yAlign="inline"/>
              <w:jc w:val="center"/>
              <w:rPr>
                <w:rStyle w:val="w-100"/>
              </w:rPr>
            </w:pPr>
          </w:p>
          <w:p w:rsidR="00271A8B" w:rsidRDefault="00271A8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  <w:r>
              <w:rPr>
                <w:rStyle w:val="w-100"/>
              </w:rPr>
              <w:lastRenderedPageBreak/>
              <w:t>Fonction de Vote :</w:t>
            </w: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  <w:r>
              <w:rPr>
                <w:rStyle w:val="w-100"/>
              </w:rPr>
              <w:t>Nous effectuons un vote pour le premier candidat de la liste : Id 1.</w:t>
            </w: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  <w:r>
              <w:rPr>
                <w:rStyle w:val="w-100"/>
              </w:rPr>
              <w:t>Nous effectuons donc la transaction suivante :</w:t>
            </w: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  <w:rPr>
                <w:rStyle w:val="w-100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6672" behindDoc="0" locked="0" layoutInCell="1" allowOverlap="1" wp14:anchorId="15A3BF50" wp14:editId="45EF1650">
                  <wp:simplePos x="0" y="0"/>
                  <wp:positionH relativeFrom="column">
                    <wp:posOffset>-99060</wp:posOffset>
                  </wp:positionH>
                  <wp:positionV relativeFrom="paragraph">
                    <wp:posOffset>53975</wp:posOffset>
                  </wp:positionV>
                  <wp:extent cx="6400800" cy="4505960"/>
                  <wp:effectExtent l="0" t="0" r="0" b="8890"/>
                  <wp:wrapNone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50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6A7AFA" w:rsidP="00271A8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 wp14:anchorId="616F085B" wp14:editId="7BA06DE3">
                  <wp:simplePos x="0" y="0"/>
                  <wp:positionH relativeFrom="column">
                    <wp:posOffset>-91440</wp:posOffset>
                  </wp:positionH>
                  <wp:positionV relativeFrom="paragraph">
                    <wp:posOffset>67945</wp:posOffset>
                  </wp:positionV>
                  <wp:extent cx="6400800" cy="1758950"/>
                  <wp:effectExtent l="0" t="0" r="0" b="0"/>
                  <wp:wrapNone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281FE601" wp14:editId="6AC7767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-30480</wp:posOffset>
                  </wp:positionV>
                  <wp:extent cx="6400800" cy="1663065"/>
                  <wp:effectExtent l="0" t="0" r="0" b="0"/>
                  <wp:wrapNone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B15D2B" w:rsidRDefault="00B15D2B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6A7AFA" w:rsidP="00271A8B">
            <w:pPr>
              <w:pStyle w:val="Contenu"/>
              <w:framePr w:hSpace="0" w:wrap="auto" w:vAnchor="margin" w:hAnchor="text" w:yAlign="inline"/>
            </w:pPr>
          </w:p>
          <w:p w:rsidR="006A7AFA" w:rsidRDefault="003A79BE" w:rsidP="00271A8B">
            <w:pPr>
              <w:pStyle w:val="Contenu"/>
              <w:framePr w:hSpace="0" w:wrap="auto" w:vAnchor="margin" w:hAnchor="text" w:yAlign="inline"/>
            </w:pPr>
            <w:r>
              <w:t xml:space="preserve">Nous pouvons observer que nous avons bien eu un vote effectué au sein du contrat. Nous pouvons observer que ce dernier </w:t>
            </w:r>
            <w:proofErr w:type="spellStart"/>
            <w:r>
              <w:t>à</w:t>
            </w:r>
            <w:proofErr w:type="spellEnd"/>
            <w:r>
              <w:t xml:space="preserve"> bien été actualisé pour notre candidat :</w:t>
            </w: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 wp14:anchorId="26BBABA1" wp14:editId="08B3F823">
                  <wp:simplePos x="0" y="0"/>
                  <wp:positionH relativeFrom="column">
                    <wp:posOffset>1767840</wp:posOffset>
                  </wp:positionH>
                  <wp:positionV relativeFrom="paragraph">
                    <wp:posOffset>161290</wp:posOffset>
                  </wp:positionV>
                  <wp:extent cx="2409825" cy="2819400"/>
                  <wp:effectExtent l="0" t="0" r="9525" b="0"/>
                  <wp:wrapNone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3212CF" w:rsidP="00271A8B">
            <w:pPr>
              <w:pStyle w:val="Contenu"/>
              <w:framePr w:hSpace="0" w:wrap="auto" w:vAnchor="margin" w:hAnchor="text" w:yAlign="inline"/>
            </w:pPr>
            <w:r>
              <w:t xml:space="preserve"> </w:t>
            </w: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3A79BE" w:rsidRDefault="003212CF" w:rsidP="00271A8B">
            <w:pPr>
              <w:pStyle w:val="Contenu"/>
              <w:framePr w:hSpace="0" w:wrap="auto" w:vAnchor="margin" w:hAnchor="text" w:yAlign="inline"/>
            </w:pPr>
            <w:r>
              <w:lastRenderedPageBreak/>
              <w:t xml:space="preserve">Vote sur un </w:t>
            </w:r>
            <w:proofErr w:type="spellStart"/>
            <w:r>
              <w:t>SmartContract</w:t>
            </w:r>
            <w:proofErr w:type="spellEnd"/>
            <w:r>
              <w:t xml:space="preserve"> extérieur :</w:t>
            </w:r>
          </w:p>
          <w:p w:rsidR="003212CF" w:rsidRDefault="003212CF" w:rsidP="00271A8B">
            <w:pPr>
              <w:pStyle w:val="Contenu"/>
              <w:framePr w:hSpace="0" w:wrap="auto" w:vAnchor="margin" w:hAnchor="text" w:yAlign="inline"/>
            </w:pPr>
          </w:p>
          <w:p w:rsidR="003212CF" w:rsidRDefault="003212CF" w:rsidP="00271A8B">
            <w:pPr>
              <w:pStyle w:val="Contenu"/>
              <w:framePr w:hSpace="0" w:wrap="auto" w:vAnchor="margin" w:hAnchor="text" w:yAlign="inline"/>
            </w:pPr>
            <w:r>
              <w:t xml:space="preserve">Nous allons maintenant tester la </w:t>
            </w:r>
            <w:proofErr w:type="spellStart"/>
            <w:r>
              <w:t>fonctionnalitée</w:t>
            </w:r>
            <w:proofErr w:type="spellEnd"/>
            <w:r>
              <w:t xml:space="preserve"> de vote sur le </w:t>
            </w:r>
            <w:proofErr w:type="spellStart"/>
            <w:r>
              <w:t>SmartContract</w:t>
            </w:r>
            <w:proofErr w:type="spellEnd"/>
            <w:r>
              <w:t xml:space="preserve"> </w:t>
            </w:r>
            <w:r w:rsidR="005774D3">
              <w:t>venant</w:t>
            </w:r>
            <w:r w:rsidR="00253CFA">
              <w:t xml:space="preserve"> d’un candidat extérieur</w:t>
            </w:r>
            <w:r>
              <w:t> :</w:t>
            </w:r>
          </w:p>
          <w:p w:rsidR="003212CF" w:rsidRDefault="005424A0" w:rsidP="00271A8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0768" behindDoc="0" locked="0" layoutInCell="1" allowOverlap="1" wp14:anchorId="1A993A08" wp14:editId="035405CC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92075</wp:posOffset>
                  </wp:positionV>
                  <wp:extent cx="6400800" cy="4702175"/>
                  <wp:effectExtent l="0" t="0" r="0" b="3175"/>
                  <wp:wrapNone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7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3212CF" w:rsidRDefault="003212CF" w:rsidP="003212CF">
            <w:pPr>
              <w:pStyle w:val="Contenu"/>
              <w:framePr w:hSpace="0" w:wrap="auto" w:vAnchor="margin" w:hAnchor="text" w:yAlign="inline"/>
              <w:jc w:val="center"/>
              <w:rPr>
                <w:b/>
              </w:rPr>
            </w:pPr>
          </w:p>
          <w:p w:rsidR="003212CF" w:rsidRDefault="003212CF" w:rsidP="003212CF">
            <w:pPr>
              <w:pStyle w:val="Contenu"/>
              <w:framePr w:hSpace="0" w:wrap="auto" w:vAnchor="margin" w:hAnchor="text" w:yAlign="inline"/>
              <w:jc w:val="center"/>
              <w:rPr>
                <w:b/>
              </w:rPr>
            </w:pPr>
          </w:p>
          <w:p w:rsidR="003212CF" w:rsidRDefault="003212CF" w:rsidP="003212CF">
            <w:pPr>
              <w:pStyle w:val="Contenu"/>
              <w:framePr w:hSpace="0" w:wrap="auto" w:vAnchor="margin" w:hAnchor="text" w:yAlign="inline"/>
            </w:pPr>
          </w:p>
          <w:p w:rsidR="003A79BE" w:rsidRDefault="003A79BE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661EC6" w:rsidP="00271A8B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 wp14:anchorId="6321C588" wp14:editId="21A3E26D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125095</wp:posOffset>
                  </wp:positionV>
                  <wp:extent cx="6400800" cy="1809115"/>
                  <wp:effectExtent l="0" t="0" r="0" b="635"/>
                  <wp:wrapNone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8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</w:pPr>
          </w:p>
          <w:p w:rsidR="005424A0" w:rsidRDefault="005424A0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Default="00661EC6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Default="00661EC6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Default="00661EC6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Default="00661EC6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Default="00661EC6" w:rsidP="00271A8B">
            <w:pPr>
              <w:pStyle w:val="Contenu"/>
              <w:framePr w:hSpace="0" w:wrap="auto" w:vAnchor="margin" w:hAnchor="text" w:yAlign="inline"/>
              <w:rPr>
                <w:lang w:val="en-US"/>
              </w:rPr>
            </w:pPr>
          </w:p>
          <w:p w:rsidR="00661EC6" w:rsidRPr="00B34F77" w:rsidRDefault="00B34F77" w:rsidP="00271A8B">
            <w:pPr>
              <w:pStyle w:val="Contenu"/>
              <w:framePr w:hSpace="0" w:wrap="auto" w:vAnchor="margin" w:hAnchor="text" w:yAlign="inline"/>
            </w:pPr>
            <w:r w:rsidRPr="00B34F77">
              <w:lastRenderedPageBreak/>
              <w:t>Nous pouvons observer qu’un utilisateur extérieur à bien émis un vote pour notre candidat numéro 1, avec la clef public :</w:t>
            </w:r>
          </w:p>
          <w:p w:rsidR="00B34F77" w:rsidRDefault="00B34F77" w:rsidP="00271A8B">
            <w:pPr>
              <w:pStyle w:val="Contenu"/>
              <w:framePr w:hSpace="0" w:wrap="auto" w:vAnchor="margin" w:hAnchor="text" w:yAlign="inline"/>
            </w:pPr>
          </w:p>
          <w:p w:rsidR="00B34F77" w:rsidRDefault="000274D4" w:rsidP="00B34F77">
            <w:pPr>
              <w:pStyle w:val="Contenu"/>
              <w:framePr w:hSpace="0" w:wrap="auto" w:vAnchor="margin" w:hAnchor="text" w:yAlign="inline"/>
              <w:jc w:val="center"/>
            </w:pPr>
            <w:r w:rsidRPr="000274D4">
              <w:t>0xc8134fa8c874359e9aa8ecd005af6a409446a59a</w:t>
            </w:r>
          </w:p>
          <w:p w:rsidR="00B34F77" w:rsidRDefault="00B34F77" w:rsidP="00B34F77">
            <w:pPr>
              <w:pStyle w:val="Contenu"/>
              <w:framePr w:hSpace="0" w:wrap="auto" w:vAnchor="margin" w:hAnchor="text" w:yAlign="inline"/>
              <w:jc w:val="center"/>
            </w:pPr>
          </w:p>
          <w:p w:rsidR="00B34F77" w:rsidRDefault="00B34F77" w:rsidP="00B34F77">
            <w:pPr>
              <w:pStyle w:val="Contenu"/>
              <w:framePr w:hSpace="0" w:wrap="auto" w:vAnchor="margin" w:hAnchor="text" w:yAlign="inline"/>
            </w:pPr>
          </w:p>
          <w:p w:rsidR="00CF6C3A" w:rsidRDefault="00CF6C3A" w:rsidP="00B34F77">
            <w:pPr>
              <w:pStyle w:val="Contenu"/>
              <w:framePr w:hSpace="0" w:wrap="auto" w:vAnchor="margin" w:hAnchor="text" w:yAlign="inline"/>
            </w:pPr>
            <w:r>
              <w:t>Transfert de propriété de contrat :</w:t>
            </w:r>
          </w:p>
          <w:p w:rsidR="00CF6C3A" w:rsidRDefault="00CF6C3A" w:rsidP="00B34F77">
            <w:pPr>
              <w:pStyle w:val="Contenu"/>
              <w:framePr w:hSpace="0" w:wrap="auto" w:vAnchor="margin" w:hAnchor="text" w:yAlign="inline"/>
            </w:pPr>
          </w:p>
          <w:p w:rsidR="00CF6C3A" w:rsidRDefault="00013C7E" w:rsidP="00013C7E">
            <w:pPr>
              <w:pStyle w:val="Contenu"/>
              <w:framePr w:hSpace="0" w:wrap="auto" w:vAnchor="margin" w:hAnchor="text" w:yAlign="inline"/>
              <w:jc w:val="center"/>
              <w:rPr>
                <w:rFonts w:cstheme="minorHAnsi"/>
                <w:szCs w:val="28"/>
              </w:rPr>
            </w:pPr>
            <w:hyperlink r:id="rId34" w:tgtFrame="_blank" w:history="1">
              <w:r w:rsidRPr="00013C7E">
                <w:rPr>
                  <w:rFonts w:cstheme="minorHAnsi"/>
                  <w:szCs w:val="28"/>
                  <w:shd w:val="clear" w:color="auto" w:fill="FFFFFF"/>
                </w:rPr>
                <w:t>0xc8134fa8c874359e9aa8ecd005af6a409446a59a</w:t>
              </w:r>
            </w:hyperlink>
          </w:p>
          <w:p w:rsidR="00013C7E" w:rsidRDefault="00013C7E" w:rsidP="00013C7E">
            <w:pPr>
              <w:pStyle w:val="Contenu"/>
              <w:framePr w:hSpace="0" w:wrap="auto" w:vAnchor="margin" w:hAnchor="text" w:yAlign="inline"/>
              <w:jc w:val="center"/>
              <w:rPr>
                <w:rFonts w:cstheme="minorHAnsi"/>
                <w:szCs w:val="28"/>
              </w:rPr>
            </w:pPr>
          </w:p>
          <w:p w:rsidR="00972D6B" w:rsidRDefault="00972D6B" w:rsidP="00972D6B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Nous allons désormais effectuer un transfert de propriété à l’adresse public ci-dessus :</w:t>
            </w: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2816" behindDoc="0" locked="0" layoutInCell="1" allowOverlap="1" wp14:anchorId="4C747B90" wp14:editId="2BB523E6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57150</wp:posOffset>
                  </wp:positionV>
                  <wp:extent cx="6400800" cy="4490720"/>
                  <wp:effectExtent l="0" t="0" r="0" b="5080"/>
                  <wp:wrapNone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49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FB5166" w:rsidRDefault="00FB516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013C7E" w:rsidRDefault="00013C7E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683840" behindDoc="0" locked="0" layoutInCell="1" allowOverlap="1" wp14:anchorId="21F27499" wp14:editId="6D6FD311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-121920</wp:posOffset>
                  </wp:positionV>
                  <wp:extent cx="6400800" cy="1794510"/>
                  <wp:effectExtent l="0" t="0" r="0" b="0"/>
                  <wp:wrapNone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4864" behindDoc="0" locked="0" layoutInCell="1" allowOverlap="1" wp14:anchorId="29F7F115" wp14:editId="27E88700">
                  <wp:simplePos x="0" y="0"/>
                  <wp:positionH relativeFrom="column">
                    <wp:posOffset>-152400</wp:posOffset>
                  </wp:positionH>
                  <wp:positionV relativeFrom="paragraph">
                    <wp:posOffset>202565</wp:posOffset>
                  </wp:positionV>
                  <wp:extent cx="6400800" cy="1804035"/>
                  <wp:effectExtent l="0" t="0" r="0" b="5715"/>
                  <wp:wrapNone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C278C7" w:rsidRDefault="00C278C7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6026A2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Une fois la transaction acceptée, nous pouvons observer que nous avons bien la propriété du contrat changée :</w:t>
            </w:r>
          </w:p>
          <w:p w:rsidR="006026A2" w:rsidRDefault="006026A2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6026A2" w:rsidRDefault="006026A2" w:rsidP="006026A2">
            <w:pPr>
              <w:pStyle w:val="Contenu"/>
              <w:framePr w:hSpace="0" w:wrap="auto" w:vAnchor="margin" w:hAnchor="text" w:yAlign="inline"/>
              <w:jc w:val="center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DDC0DCE" wp14:editId="3AF23D83">
                  <wp:extent cx="2409825" cy="2781300"/>
                  <wp:effectExtent l="0" t="0" r="9525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6A2" w:rsidRDefault="006026A2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9729A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729A9" w:rsidRDefault="001D2A0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lastRenderedPageBreak/>
              <w:t xml:space="preserve">Sécurisation </w:t>
            </w:r>
            <w:r w:rsidR="00866DF5">
              <w:rPr>
                <w:rFonts w:cstheme="minorHAnsi"/>
                <w:szCs w:val="28"/>
              </w:rPr>
              <w:t>des fonctions</w:t>
            </w:r>
            <w:r>
              <w:rPr>
                <w:rFonts w:cstheme="minorHAnsi"/>
                <w:szCs w:val="28"/>
              </w:rPr>
              <w:t> :</w:t>
            </w:r>
          </w:p>
          <w:p w:rsidR="001D2A06" w:rsidRDefault="001D2A0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1D2A06" w:rsidRDefault="00B64454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Nous avons le code suivant pour la </w:t>
            </w:r>
            <w:proofErr w:type="spellStart"/>
            <w:r>
              <w:rPr>
                <w:rFonts w:cstheme="minorHAnsi"/>
                <w:szCs w:val="28"/>
              </w:rPr>
              <w:t>SmartContract</w:t>
            </w:r>
            <w:proofErr w:type="spellEnd"/>
            <w:r>
              <w:rPr>
                <w:rFonts w:cstheme="minorHAnsi"/>
                <w:szCs w:val="28"/>
              </w:rPr>
              <w:t> :</w:t>
            </w:r>
          </w:p>
          <w:p w:rsidR="00866DF5" w:rsidRDefault="00866DF5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866DF5" w:rsidRDefault="00A7796F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B53733D" wp14:editId="4F41B671">
                  <wp:extent cx="5600700" cy="790575"/>
                  <wp:effectExtent l="0" t="0" r="0" b="952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796F" w:rsidRDefault="00A7796F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A7796F" w:rsidRDefault="0038649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Afin de pouvoir être </w:t>
            </w:r>
            <w:proofErr w:type="spellStart"/>
            <w:r>
              <w:rPr>
                <w:rFonts w:cstheme="minorHAnsi"/>
                <w:szCs w:val="28"/>
              </w:rPr>
              <w:t>sur</w:t>
            </w:r>
            <w:proofErr w:type="spellEnd"/>
            <w:r>
              <w:rPr>
                <w:rFonts w:cstheme="minorHAnsi"/>
                <w:szCs w:val="28"/>
              </w:rPr>
              <w:t xml:space="preserve"> que cette fonction ne puisse être appelée que par le propriétaire de ce </w:t>
            </w:r>
            <w:proofErr w:type="gramStart"/>
            <w:r>
              <w:rPr>
                <w:rFonts w:cstheme="minorHAnsi"/>
                <w:szCs w:val="28"/>
              </w:rPr>
              <w:t>contrat ,</w:t>
            </w:r>
            <w:proofErr w:type="gramEnd"/>
            <w:r>
              <w:rPr>
                <w:rFonts w:cstheme="minorHAnsi"/>
                <w:szCs w:val="28"/>
              </w:rPr>
              <w:t xml:space="preserve"> nous devons ajouter la déclaration suivante :</w:t>
            </w:r>
          </w:p>
          <w:p w:rsidR="00386499" w:rsidRDefault="00386499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386499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053CA66" wp14:editId="56A10861">
                  <wp:extent cx="5753100" cy="781050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5986" w:rsidRDefault="00AD598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02AA0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023B61B" wp14:editId="750DD198">
                  <wp:extent cx="4848225" cy="1295400"/>
                  <wp:effectExtent l="0" t="0" r="9525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AA0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02AA0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Cette déclaration vérifie que la clef de la personne appelant cette fonction soit bien celle déclarée comme propriétaire.</w:t>
            </w:r>
            <w:bookmarkStart w:id="0" w:name="_GoBack"/>
            <w:bookmarkEnd w:id="0"/>
          </w:p>
          <w:p w:rsidR="00902AA0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902AA0" w:rsidRDefault="00902AA0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  <w:p w:rsidR="00AD5986" w:rsidRPr="00013C7E" w:rsidRDefault="00AD5986" w:rsidP="00056E00">
            <w:pPr>
              <w:pStyle w:val="Contenu"/>
              <w:framePr w:hSpace="0" w:wrap="auto" w:vAnchor="margin" w:hAnchor="text" w:yAlign="inline"/>
              <w:rPr>
                <w:rFonts w:cstheme="minorHAnsi"/>
                <w:szCs w:val="28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:rsidR="0004635B" w:rsidRPr="00B34F77" w:rsidRDefault="0004635B" w:rsidP="002178B9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:rsidR="0004635B" w:rsidRPr="00B34F77" w:rsidRDefault="0004635B" w:rsidP="002178B9">
            <w:pPr>
              <w:pStyle w:val="Contenu"/>
              <w:framePr w:hSpace="0" w:wrap="auto" w:vAnchor="margin" w:hAnchor="text" w:yAlign="inline"/>
            </w:pPr>
          </w:p>
        </w:tc>
      </w:tr>
    </w:tbl>
    <w:p w:rsidR="001F0AF0" w:rsidRPr="00B34F77" w:rsidRDefault="001F0AF0"/>
    <w:p w:rsidR="007057F4" w:rsidRPr="00B34F77" w:rsidRDefault="007057F4" w:rsidP="006C5AEB">
      <w:pPr>
        <w:spacing w:after="200"/>
      </w:pPr>
    </w:p>
    <w:sectPr w:rsidR="007057F4" w:rsidRPr="00B34F77" w:rsidSect="0051019E">
      <w:headerReference w:type="even" r:id="rId42"/>
      <w:headerReference w:type="default" r:id="rId43"/>
      <w:footerReference w:type="even" r:id="rId44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074B" w:rsidRDefault="00AF074B" w:rsidP="007057F4">
      <w:r>
        <w:separator/>
      </w:r>
    </w:p>
  </w:endnote>
  <w:endnote w:type="continuationSeparator" w:id="0">
    <w:p w:rsidR="00AF074B" w:rsidRDefault="00AF074B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6006" w:rsidRDefault="00AF074B" w:rsidP="007057F4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CE91691E017248D9AA07AFE95B2C1F29"/>
        </w:placeholder>
        <w:temporary/>
        <w:showingPlcHdr/>
      </w:sdtPr>
      <w:sdtEndPr/>
      <w:sdtContent>
        <w:r w:rsidR="006A731D">
          <w:rPr>
            <w:lang w:bidi="fr-FR"/>
          </w:rPr>
          <w:t>Entrez le titre du chapitre (niveau 1)</w:t>
        </w:r>
      </w:sdtContent>
    </w:sdt>
    <w:r w:rsidR="0049185C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fr-FR"/>
      </w:rPr>
      <w:t xml:space="preserve">Page </w:t>
    </w:r>
    <w:r w:rsidR="0049185C">
      <w:rPr>
        <w:lang w:bidi="fr-FR"/>
      </w:rPr>
      <w:fldChar w:fldCharType="begin"/>
    </w:r>
    <w:r w:rsidR="0049185C">
      <w:rPr>
        <w:lang w:bidi="fr-FR"/>
      </w:rPr>
      <w:instrText xml:space="preserve"> PAGE   \* MERGEFORMAT </w:instrText>
    </w:r>
    <w:r w:rsidR="0049185C">
      <w:rPr>
        <w:lang w:bidi="fr-FR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fr-FR"/>
      </w:rPr>
      <w:t>4</w:t>
    </w:r>
    <w:r w:rsidR="0049185C">
      <w:rPr>
        <w:rFonts w:asciiTheme="majorHAnsi" w:eastAsiaTheme="majorEastAsia" w:hAnsiTheme="majorHAnsi" w:cstheme="majorBidi"/>
        <w:noProof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074B" w:rsidRDefault="00AF074B" w:rsidP="007057F4">
      <w:r>
        <w:separator/>
      </w:r>
    </w:p>
  </w:footnote>
  <w:footnote w:type="continuationSeparator" w:id="0">
    <w:p w:rsidR="00AF074B" w:rsidRDefault="00AF074B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6006" w:rsidRDefault="0049185C" w:rsidP="007057F4">
    <w:pPr>
      <w:pStyle w:val="En-tte"/>
    </w:pPr>
    <w:r>
      <w:rPr>
        <w:lang w:bidi="fr-FR"/>
      </w:rPr>
      <w:t>Plan marketing d’Adventure Works</w:t>
    </w:r>
  </w:p>
  <w:p w:rsidR="00136006" w:rsidRDefault="00136006" w:rsidP="007057F4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:rsidR="007057F4" w:rsidRDefault="004F2231" w:rsidP="007057F4">
          <w:pPr>
            <w:pStyle w:val="En-tte"/>
          </w:pP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74FD0D7" wp14:editId="5C0BA338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902AA0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15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74FD0D7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29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" filled="f" stroked="f" strokeweight=".5pt">
                    <v:textbox>
                      <w:txbxContent>
                        <w:p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902AA0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15</w: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eastAsia="fr-FR"/>
            </w:rPr>
            <mc:AlternateContent>
              <mc:Choice Requires="wpg">
                <w:drawing>
                  <wp:inline distT="0" distB="0" distL="0" distR="0" wp14:anchorId="45817063" wp14:editId="11C16607">
                    <wp:extent cx="8035162" cy="154099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05D93DB" id="Groupe 20" o:spid="_x0000_s1026" alt="rectangle coloré pour le titre" style="width:632.7pt;height:121.35pt;mso-position-horizontal-relative:char;mso-position-vertical-relative:line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sme 14" o:spid="_x0000_s1027" type="#_x0000_t75" alt="rectangle coloré" style="position:absolute;top:1977;width:42506;height:97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flAq/AAAA2wAAAA8AAABkcnMvZG93bnJldi54bWxET9uKwjAQfV/wH8IIviya6i4i1SgiCLIP&#10;K14+YGjGpthMSjNq/fuNIOzbHM51FqvO1+pObawCGxiPMlDERbAVlwbOp+1wBioKssU6MBl4UoTV&#10;svexwNyGBx/ofpRSpRCOORpwIk2udSwceYyj0BAn7hJaj5JgW2rb4iOF+1pPsmyqPVacGhw2tHFU&#10;XI83b2DzazPnvj71fnL9ESprieEpxgz63XoOSqiTf/HbvbNp/je8fkkH6OU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nH5QKvwAAANsAAAAPAAAAAAAAAAAAAAAAAJ8CAABk&#10;cnMvZG93bnJldi54bWxQSwUGAAAAAAQABAD3AAAAiwMAAAAA&#10;">
                      <v:imagedata r:id="rId7" o:title="rectangle coloré"/>
                      <v:path arrowok="t"/>
                    </v:shape>
                    <v:shape id="Graphisme 16" o:spid="_x0000_s1028" type="#_x0000_t75" alt="rectangle coloré" style="position:absolute;left:34598;width:10503;height:15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ao9jCAAAA2wAAAA8AAABkcnMvZG93bnJldi54bWxET01rAjEQvRf6H8IUeqvZehBZjSJKtdRD&#10;6yp6HTfjZnUzWZJUt/++KRS8zeN9znja2UZcyYfasYLXXgaCuHS65krBbvv2MgQRIrLGxjEp+KEA&#10;08njwxhz7W68oWsRK5FCOOSowMTY5lKG0pDF0HMtceJOzluMCfpKao+3FG4b2c+ygbRYc2ow2NLc&#10;UHkpvq2CKJdrs7p8fp282x/McX/+KPoLpZ6futkIRKQu3sX/7ned5g/g75d0gJz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GqPYwgAAANsAAAAPAAAAAAAAAAAAAAAAAJ8C&#10;AABkcnMvZG93bnJldi54bWxQSwUGAAAAAAQABAD3AAAAjgMAAAAA&#10;">
                      <v:imagedata r:id="rId8" o:title="rectangle coloré"/>
                      <v:path arrowok="t"/>
                    </v:shape>
                    <v:shape id="Graphisme 19" o:spid="_x0000_s1029" type="#_x0000_t75" alt="rectangle gris" style="position:absolute;left:46248;width:32601;height:8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9rlHBAAAA2wAAAA8AAABkcnMvZG93bnJldi54bWxET01rAjEQvQv9D2GE3jRrD6WuRhFpoT0U&#10;a9T7kIybxc1ku0nd7b9vCoK3ebzPWa4H34grdbEOrGA2LUAQm2BrrhQcD2+TFxAxIVtsApOCX4qw&#10;Xj2Mllja0POerjpVIodwLFGBS6ktpYzGkcc4DS1x5s6h85gy7CppO+xzuG/kU1E8S4815waHLW0d&#10;mYv+8Qp2ev6p+w/TDF/6u9icXvc7g06px/GwWYBINKS7+OZ+t3n+HP5/yQfI1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9rlHBAAAA2wAAAA8AAAAAAAAAAAAAAAAAnwIA&#10;AGRycy9kb3ducmV2LnhtbFBLBQYAAAAABAAEAPcAAACNAwAAAAA=&#10;">
                      <v:imagedata r:id="rId9" o:title="rectangle gris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</w:tr>
  </w:tbl>
  <w:p w:rsidR="007057F4" w:rsidRDefault="007057F4" w:rsidP="007057F4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E53835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339EB2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E7CE7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6F5E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AE128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A1664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337A18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6F2C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6240E5"/>
    <w:multiLevelType w:val="hybridMultilevel"/>
    <w:tmpl w:val="DCFEADB2"/>
    <w:lvl w:ilvl="0" w:tplc="21E6E29E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6">
    <w:nsid w:val="79AC0104"/>
    <w:multiLevelType w:val="multilevel"/>
    <w:tmpl w:val="C37E5FFE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17"/>
  </w:num>
  <w:num w:numId="4">
    <w:abstractNumId w:val="18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1"/>
  </w:num>
  <w:num w:numId="17">
    <w:abstractNumId w:val="13"/>
  </w:num>
  <w:num w:numId="18">
    <w:abstractNumId w:val="9"/>
  </w:num>
  <w:num w:numId="19">
    <w:abstractNumId w:val="12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6BD"/>
    <w:rsid w:val="00013C7E"/>
    <w:rsid w:val="000174F2"/>
    <w:rsid w:val="000274D4"/>
    <w:rsid w:val="0004635B"/>
    <w:rsid w:val="00056E00"/>
    <w:rsid w:val="00067C92"/>
    <w:rsid w:val="00136006"/>
    <w:rsid w:val="001449EC"/>
    <w:rsid w:val="00146CD2"/>
    <w:rsid w:val="00166C59"/>
    <w:rsid w:val="001670A7"/>
    <w:rsid w:val="00183C6A"/>
    <w:rsid w:val="001946BD"/>
    <w:rsid w:val="001B361F"/>
    <w:rsid w:val="001B5F01"/>
    <w:rsid w:val="001C5B25"/>
    <w:rsid w:val="001D10D5"/>
    <w:rsid w:val="001D2A06"/>
    <w:rsid w:val="001F0AF0"/>
    <w:rsid w:val="002178B9"/>
    <w:rsid w:val="00251B1C"/>
    <w:rsid w:val="00253CFA"/>
    <w:rsid w:val="00271A8B"/>
    <w:rsid w:val="00291712"/>
    <w:rsid w:val="002E0194"/>
    <w:rsid w:val="00303EF8"/>
    <w:rsid w:val="00313666"/>
    <w:rsid w:val="003212CF"/>
    <w:rsid w:val="003620E2"/>
    <w:rsid w:val="00386499"/>
    <w:rsid w:val="003A79BE"/>
    <w:rsid w:val="003F5051"/>
    <w:rsid w:val="00420DF5"/>
    <w:rsid w:val="004371B6"/>
    <w:rsid w:val="00444C7B"/>
    <w:rsid w:val="0048718B"/>
    <w:rsid w:val="0049185C"/>
    <w:rsid w:val="004F2231"/>
    <w:rsid w:val="00506510"/>
    <w:rsid w:val="0051019E"/>
    <w:rsid w:val="005112D1"/>
    <w:rsid w:val="005424A0"/>
    <w:rsid w:val="0055035B"/>
    <w:rsid w:val="005774D3"/>
    <w:rsid w:val="005B5B47"/>
    <w:rsid w:val="005C3643"/>
    <w:rsid w:val="006026A2"/>
    <w:rsid w:val="00603DF5"/>
    <w:rsid w:val="00661EC6"/>
    <w:rsid w:val="0068500D"/>
    <w:rsid w:val="006A2179"/>
    <w:rsid w:val="006A731D"/>
    <w:rsid w:val="006A7AFA"/>
    <w:rsid w:val="006C5AEB"/>
    <w:rsid w:val="007057F4"/>
    <w:rsid w:val="007417B3"/>
    <w:rsid w:val="00742102"/>
    <w:rsid w:val="00750AC4"/>
    <w:rsid w:val="00773B66"/>
    <w:rsid w:val="007A4A09"/>
    <w:rsid w:val="007C7473"/>
    <w:rsid w:val="007D26F1"/>
    <w:rsid w:val="007E5499"/>
    <w:rsid w:val="008133C3"/>
    <w:rsid w:val="008253A5"/>
    <w:rsid w:val="008417CE"/>
    <w:rsid w:val="0084277E"/>
    <w:rsid w:val="00866DF5"/>
    <w:rsid w:val="008A3C95"/>
    <w:rsid w:val="008C386D"/>
    <w:rsid w:val="008C5106"/>
    <w:rsid w:val="008D5829"/>
    <w:rsid w:val="00902AA0"/>
    <w:rsid w:val="00907DD0"/>
    <w:rsid w:val="00946F55"/>
    <w:rsid w:val="00965BD5"/>
    <w:rsid w:val="009729A9"/>
    <w:rsid w:val="00972D6B"/>
    <w:rsid w:val="009875C8"/>
    <w:rsid w:val="00991D08"/>
    <w:rsid w:val="009A182B"/>
    <w:rsid w:val="009B5B26"/>
    <w:rsid w:val="00A0617B"/>
    <w:rsid w:val="00A63DE6"/>
    <w:rsid w:val="00A7796F"/>
    <w:rsid w:val="00AD5986"/>
    <w:rsid w:val="00AF074B"/>
    <w:rsid w:val="00B00CF7"/>
    <w:rsid w:val="00B0688D"/>
    <w:rsid w:val="00B15D2B"/>
    <w:rsid w:val="00B34F77"/>
    <w:rsid w:val="00B40525"/>
    <w:rsid w:val="00B41D82"/>
    <w:rsid w:val="00B64454"/>
    <w:rsid w:val="00B90346"/>
    <w:rsid w:val="00BB6CAC"/>
    <w:rsid w:val="00BE7253"/>
    <w:rsid w:val="00C150CF"/>
    <w:rsid w:val="00C278C7"/>
    <w:rsid w:val="00C95D18"/>
    <w:rsid w:val="00CA16E0"/>
    <w:rsid w:val="00CE0BC9"/>
    <w:rsid w:val="00CF6C3A"/>
    <w:rsid w:val="00D04858"/>
    <w:rsid w:val="00D2045C"/>
    <w:rsid w:val="00D37067"/>
    <w:rsid w:val="00D40ECF"/>
    <w:rsid w:val="00D540AF"/>
    <w:rsid w:val="00D6093C"/>
    <w:rsid w:val="00D638C1"/>
    <w:rsid w:val="00D73D44"/>
    <w:rsid w:val="00D77C57"/>
    <w:rsid w:val="00D967AC"/>
    <w:rsid w:val="00E50A4D"/>
    <w:rsid w:val="00E758BC"/>
    <w:rsid w:val="00E95AFE"/>
    <w:rsid w:val="00EA6408"/>
    <w:rsid w:val="00EB5790"/>
    <w:rsid w:val="00ED3756"/>
    <w:rsid w:val="00F03E8B"/>
    <w:rsid w:val="00F27B86"/>
    <w:rsid w:val="00F43A02"/>
    <w:rsid w:val="00F45884"/>
    <w:rsid w:val="00F553FE"/>
    <w:rsid w:val="00F63939"/>
    <w:rsid w:val="00F91AD0"/>
    <w:rsid w:val="00FB05E4"/>
    <w:rsid w:val="00FB5166"/>
    <w:rsid w:val="00FC4062"/>
    <w:rsid w:val="00FE229B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351563F"/>
  <w15:chartTrackingRefBased/>
  <w15:docId w15:val="{76807557-49AC-48D1-9803-70845E624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B5F01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sid w:val="001B5F01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epuces">
    <w:name w:val="List Bullet"/>
    <w:basedOn w:val="Contenu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itre3"/>
    <w:uiPriority w:val="2"/>
    <w:qFormat/>
    <w:rsid w:val="004F2231"/>
  </w:style>
  <w:style w:type="paragraph" w:styleId="TM1">
    <w:name w:val="toc 1"/>
    <w:basedOn w:val="Normal"/>
    <w:uiPriority w:val="39"/>
    <w:pPr>
      <w:tabs>
        <w:tab w:val="right" w:leader="dot" w:pos="5040"/>
      </w:tabs>
    </w:pPr>
  </w:style>
  <w:style w:type="paragraph" w:styleId="TM2">
    <w:name w:val="toc 2"/>
    <w:basedOn w:val="Normal"/>
    <w:uiPriority w:val="39"/>
    <w:pPr>
      <w:tabs>
        <w:tab w:val="right" w:leader="dot" w:pos="5040"/>
      </w:tabs>
    </w:pPr>
  </w:style>
  <w:style w:type="paragraph" w:styleId="Titre">
    <w:name w:val="Title"/>
    <w:basedOn w:val="Normal"/>
    <w:link w:val="Titre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reCar">
    <w:name w:val="Titre Car"/>
    <w:basedOn w:val="Policepardfaut"/>
    <w:link w:val="Titr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En-ttedetabledesmatires">
    <w:name w:val="TOC Heading"/>
    <w:basedOn w:val="Titre1"/>
    <w:next w:val="Normal"/>
    <w:uiPriority w:val="39"/>
    <w:qFormat/>
    <w:rsid w:val="001B5F01"/>
    <w:pPr>
      <w:pageBreakBefore/>
      <w:framePr w:wrap="around"/>
      <w:outlineLvl w:val="9"/>
    </w:pPr>
    <w:rPr>
      <w:caps/>
    </w:r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enum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itre3Car">
    <w:name w:val="Titre 3 Car"/>
    <w:basedOn w:val="Policepardfaut"/>
    <w:link w:val="Titre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Lienhypertexte">
    <w:name w:val="Hyperlink"/>
    <w:basedOn w:val="Policepardfaut"/>
    <w:uiPriority w:val="99"/>
    <w:unhideWhenUsed/>
    <w:rsid w:val="007057F4"/>
    <w:rPr>
      <w:color w:val="60C5E8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u">
    <w:name w:val="Contenu"/>
    <w:basedOn w:val="Normal"/>
    <w:link w:val="Caractredecontenu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Accentuation">
    <w:name w:val="Emphasis"/>
    <w:basedOn w:val="Policepardfaut"/>
    <w:uiPriority w:val="20"/>
    <w:unhideWhenUsed/>
    <w:qFormat/>
    <w:rsid w:val="007C7473"/>
    <w:rPr>
      <w:i/>
      <w:iCs/>
    </w:rPr>
  </w:style>
  <w:style w:type="character" w:customStyle="1" w:styleId="Caractredecontenu">
    <w:name w:val="Caractère de contenu"/>
    <w:basedOn w:val="Policepardfaut"/>
    <w:link w:val="Contenu"/>
    <w:rsid w:val="002178B9"/>
    <w:rPr>
      <w:color w:val="0F0F3F" w:themeColor="text1"/>
      <w:sz w:val="28"/>
      <w:lang w:eastAsia="en-US"/>
    </w:rPr>
  </w:style>
  <w:style w:type="character" w:customStyle="1" w:styleId="w-100">
    <w:name w:val="w-100"/>
    <w:basedOn w:val="Policepardfaut"/>
    <w:rsid w:val="00271A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ropsten.etherscan.io/address/0xc8134fa8c874359e9aa8ecd005af6a409446a59a" TargetMode="External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sv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5.png"/><Relationship Id="rId3" Type="http://schemas.openxmlformats.org/officeDocument/2006/relationships/image" Target="media/image32.png"/><Relationship Id="rId7" Type="http://schemas.openxmlformats.org/officeDocument/2006/relationships/image" Target="media/image34.png"/><Relationship Id="rId2" Type="http://schemas.openxmlformats.org/officeDocument/2006/relationships/image" Target="media/image12.svg"/><Relationship Id="rId1" Type="http://schemas.openxmlformats.org/officeDocument/2006/relationships/image" Target="media/image31.png"/><Relationship Id="rId6" Type="http://schemas.openxmlformats.org/officeDocument/2006/relationships/image" Target="media/image16.svg"/><Relationship Id="rId5" Type="http://schemas.openxmlformats.org/officeDocument/2006/relationships/image" Target="media/image33.png"/><Relationship Id="rId4" Type="http://schemas.openxmlformats.org/officeDocument/2006/relationships/image" Target="media/image14.svg"/><Relationship Id="rId9" Type="http://schemas.openxmlformats.org/officeDocument/2006/relationships/image" Target="media/image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andre\AppData\Roaming\Microsoft\Templates\Rapport%20commercial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91691E017248D9AA07AFE95B2C1F2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43E139F-1E39-4B03-9EE4-0E03F716ED53}"/>
      </w:docPartPr>
      <w:docPartBody>
        <w:p w:rsidR="00000000" w:rsidRDefault="00926740">
          <w:pPr>
            <w:pStyle w:val="CE91691E017248D9AA07AFE95B2C1F29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740"/>
    <w:rsid w:val="00926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E91691E017248D9AA07AFE95B2C1F29">
    <w:name w:val="CE91691E017248D9AA07AFE95B2C1F29"/>
  </w:style>
  <w:style w:type="paragraph" w:customStyle="1" w:styleId="9D378E97EF67496B897EBBE844A9B0D6">
    <w:name w:val="9D378E97EF67496B897EBBE844A9B0D6"/>
  </w:style>
  <w:style w:type="paragraph" w:customStyle="1" w:styleId="EC3E0DEB8FF3444DA1F78900D6C3003A">
    <w:name w:val="EC3E0DEB8FF3444DA1F78900D6C3003A"/>
  </w:style>
  <w:style w:type="paragraph" w:customStyle="1" w:styleId="644E13DBD82041269A3B239E14B30CE7">
    <w:name w:val="644E13DBD82041269A3B239E14B30CE7"/>
  </w:style>
  <w:style w:type="paragraph" w:customStyle="1" w:styleId="9BB8645213EE4C41A8D037E7F3F75AAF">
    <w:name w:val="9BB8645213EE4C41A8D037E7F3F75AAF"/>
  </w:style>
  <w:style w:type="paragraph" w:customStyle="1" w:styleId="31CE809001F54D659434D3FDC11F360A">
    <w:name w:val="31CE809001F54D659434D3FDC11F36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Rapport commercial (conception graphique)</Template>
  <TotalTime>133</TotalTime>
  <Pages>16</Pages>
  <Words>441</Words>
  <Characters>2430</Characters>
  <Application>Microsoft Office Word</Application>
  <DocSecurity>0</DocSecurity>
  <Lines>20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dc:description/>
  <cp:lastModifiedBy>Alexandre Piperaud</cp:lastModifiedBy>
  <cp:revision>50</cp:revision>
  <dcterms:created xsi:type="dcterms:W3CDTF">2020-09-07T08:20:00Z</dcterms:created>
  <dcterms:modified xsi:type="dcterms:W3CDTF">2020-09-07T10:33:00Z</dcterms:modified>
</cp:coreProperties>
</file>